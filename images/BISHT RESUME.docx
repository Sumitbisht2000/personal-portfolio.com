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447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005"/>
        <w:gridCol w:w="4407"/>
      </w:tblGrid>
      <w:tr w:rsidR="007A0F44" w:rsidRPr="00565B06" w:rsidTr="004659FA">
        <w:trPr>
          <w:trHeight w:hRule="exact" w:val="1708"/>
        </w:trPr>
        <w:tc>
          <w:tcPr>
            <w:tcW w:w="5006" w:type="dxa"/>
            <w:tcMar>
              <w:right w:w="144" w:type="dxa"/>
            </w:tcMar>
            <w:vAlign w:val="bottom"/>
          </w:tcPr>
          <w:p w:rsidR="007A0F44" w:rsidRPr="00565B06" w:rsidRDefault="00B64746" w:rsidP="00174A87">
            <w:pPr>
              <w:pStyle w:val="Title"/>
            </w:pPr>
            <w:r>
              <w:t>sumit</w:t>
            </w:r>
          </w:p>
          <w:p w:rsidR="007A0F44" w:rsidRPr="00565B06" w:rsidRDefault="00B64746" w:rsidP="00B64746">
            <w:pPr>
              <w:pStyle w:val="Subtitle"/>
            </w:pPr>
            <w:r>
              <w:t>bisht</w:t>
            </w:r>
          </w:p>
        </w:tc>
        <w:tc>
          <w:tcPr>
            <w:tcW w:w="4407" w:type="dxa"/>
            <w:tcMar>
              <w:left w:w="144" w:type="dxa"/>
            </w:tcMar>
            <w:vAlign w:val="bottom"/>
          </w:tcPr>
          <w:p w:rsidR="007A0F44" w:rsidRDefault="00D34AE6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B01CFB3E10234A6680E03197312AEF68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B64746" w:rsidRPr="00B64746">
                  <w:t>RZ-1261,STREET NO-5/1,MAIN SAGRPUR,NEW DELHI -110046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E6FC518" wp14:editId="40E8FD1D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110410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D34AE6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1ABB0F6E4A874BCFA65D71D2FCC934D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B64746">
                  <w:t>+91-8929990766</w:t>
                </w:r>
              </w:sdtContent>
            </w:sdt>
            <w:r w:rsidR="007A0F44">
              <w:t xml:space="preserve">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454321BE" wp14:editId="3B72588E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43011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D34AE6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ED02456024234069A98C8AD1BC136C9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B64746">
                  <w:t>bsumit172@gmail.com</w:t>
                </w:r>
              </w:sdtContent>
            </w:sdt>
            <w:r w:rsidR="007A0F44">
              <w:t xml:space="preserve">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2CBC13F5" wp14:editId="465665B6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DF0B5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Default="00D34AE6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FDA3A0FA67BB48089891BD69E82DBD5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442D75">
                  <w:t>https:/www.linkedin.com/in/sumit-bisht-ab4051226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B88CA6F" wp14:editId="49CB03ED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58F8B9C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D34AE6" w:rsidP="007C1881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A240D61A422E40A3956870A32DA49E36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7C1881">
                  <w:t>.</w:t>
                </w:r>
              </w:sdtContent>
            </w:sdt>
            <w:r w:rsidR="007A0F44"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6281D4" wp14:editId="3A1B569E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8E77F5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D34AE6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B8ED86BE4805465C9074D04F94AE4D67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:rsidR="00A77B4D" w:rsidRPr="00565B06" w:rsidRDefault="007C1881" w:rsidP="007850D1">
      <w:r>
        <w:t xml:space="preserve">My strength is my </w:t>
      </w:r>
      <w:proofErr w:type="gramStart"/>
      <w:r>
        <w:t>confidence ,</w:t>
      </w:r>
      <w:proofErr w:type="gramEnd"/>
      <w:r>
        <w:t xml:space="preserve"> it helps in developing my personality and my overall growth. </w:t>
      </w:r>
      <w:r w:rsidR="000C2461">
        <w:t xml:space="preserve">Detail-oriented individual with pursuing a </w:t>
      </w:r>
      <w:proofErr w:type="spellStart"/>
      <w:r w:rsidR="000C2461">
        <w:t>B</w:t>
      </w:r>
      <w:r w:rsidR="00882757">
        <w:t>.</w:t>
      </w:r>
      <w:r w:rsidR="000C2461">
        <w:t>Tech</w:t>
      </w:r>
      <w:proofErr w:type="spellEnd"/>
      <w:r w:rsidR="000C2461">
        <w:t xml:space="preserve"> in Information Technology, looking for a software developer Intern</w:t>
      </w:r>
      <w:r w:rsidR="00882757">
        <w:t xml:space="preserve"> in your company to utilize my technical skills and working knowledge of software applications and development. And I believe I can be a very valuable asset for an organization.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5D6B281" wp14:editId="588AE72A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1FE2A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D34AE6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9227E7D049F24394819EF05381AA73DD"/>
                </w:placeholder>
                <w:temporary/>
                <w:showingPlcHdr/>
                <w15:appearance w15:val="hidden"/>
              </w:sdtPr>
              <w:sdtEndPr/>
              <w:sdtContent>
                <w:bookmarkStart w:id="0" w:name="_GoBack"/>
                <w:r w:rsidR="00DD2D34" w:rsidRPr="00565B06">
                  <w:t>Education</w:t>
                </w:r>
                <w:bookmarkEnd w:id="0"/>
              </w:sdtContent>
            </w:sdt>
          </w:p>
        </w:tc>
      </w:tr>
    </w:tbl>
    <w:p w:rsidR="007C0E0E" w:rsidRPr="00565B06" w:rsidRDefault="0020365A" w:rsidP="00B47E1E">
      <w:pPr>
        <w:pStyle w:val="Heading2"/>
      </w:pPr>
      <w:proofErr w:type="spellStart"/>
      <w:r>
        <w:t>B.tech</w:t>
      </w:r>
      <w:proofErr w:type="spellEnd"/>
      <w:r>
        <w:t xml:space="preserve"> in </w:t>
      </w:r>
      <w:r w:rsidR="00882757">
        <w:t>Information Technology Engineering</w:t>
      </w:r>
      <w:r w:rsidR="007C0E0E" w:rsidRPr="00565B06">
        <w:t xml:space="preserve"> | </w:t>
      </w:r>
      <w:r w:rsidR="00882757">
        <w:rPr>
          <w:rStyle w:val="Emphasis"/>
        </w:rPr>
        <w:t xml:space="preserve">Guru </w:t>
      </w:r>
      <w:proofErr w:type="spellStart"/>
      <w:r w:rsidR="00882757">
        <w:rPr>
          <w:rStyle w:val="Emphasis"/>
        </w:rPr>
        <w:t>Teg</w:t>
      </w:r>
      <w:proofErr w:type="spellEnd"/>
      <w:r w:rsidR="00882757">
        <w:rPr>
          <w:rStyle w:val="Emphasis"/>
        </w:rPr>
        <w:t xml:space="preserve"> </w:t>
      </w:r>
      <w:proofErr w:type="spellStart"/>
      <w:r w:rsidR="00882757">
        <w:rPr>
          <w:rStyle w:val="Emphasis"/>
        </w:rPr>
        <w:t>Bahadur</w:t>
      </w:r>
      <w:proofErr w:type="spellEnd"/>
      <w:r w:rsidR="00882757">
        <w:rPr>
          <w:rStyle w:val="Emphasis"/>
        </w:rPr>
        <w:t xml:space="preserve"> Institute </w:t>
      </w:r>
      <w:proofErr w:type="gramStart"/>
      <w:r w:rsidR="00882757">
        <w:rPr>
          <w:rStyle w:val="Emphasis"/>
        </w:rPr>
        <w:t>Of</w:t>
      </w:r>
      <w:proofErr w:type="gramEnd"/>
      <w:r w:rsidR="00882757">
        <w:rPr>
          <w:rStyle w:val="Emphasis"/>
        </w:rPr>
        <w:t xml:space="preserve"> Technology</w:t>
      </w:r>
    </w:p>
    <w:p w:rsidR="007C0E0E" w:rsidRPr="00565B06" w:rsidRDefault="00882757" w:rsidP="004F199F">
      <w:pPr>
        <w:pStyle w:val="Heading3"/>
      </w:pPr>
      <w:r>
        <w:t>2021</w:t>
      </w:r>
      <w:r w:rsidR="007C0E0E" w:rsidRPr="00565B06">
        <w:t xml:space="preserve"> – </w:t>
      </w:r>
      <w:r>
        <w:t>2024</w:t>
      </w:r>
    </w:p>
    <w:p w:rsidR="000E24AC" w:rsidRPr="00565B06" w:rsidRDefault="000E24AC" w:rsidP="007850D1"/>
    <w:p w:rsidR="007C0E0E" w:rsidRPr="00565B06" w:rsidRDefault="0020365A" w:rsidP="00B47E1E">
      <w:pPr>
        <w:pStyle w:val="Heading2"/>
      </w:pPr>
      <w:r>
        <w:t>Diploma in Computer Science</w:t>
      </w:r>
      <w:r w:rsidR="007C0E0E" w:rsidRPr="00565B06">
        <w:t xml:space="preserve">| </w:t>
      </w:r>
      <w:proofErr w:type="spellStart"/>
      <w:r>
        <w:rPr>
          <w:rStyle w:val="Emphasis"/>
        </w:rPr>
        <w:t>Rajokari</w:t>
      </w:r>
      <w:proofErr w:type="spellEnd"/>
      <w:r>
        <w:rPr>
          <w:rStyle w:val="Emphasis"/>
        </w:rPr>
        <w:t xml:space="preserve"> Institute of technology</w:t>
      </w:r>
    </w:p>
    <w:p w:rsidR="007C0E0E" w:rsidRPr="00565B06" w:rsidRDefault="0020365A" w:rsidP="004F199F">
      <w:pPr>
        <w:pStyle w:val="Heading3"/>
      </w:pPr>
      <w:r>
        <w:t>2018</w:t>
      </w:r>
      <w:r w:rsidR="007C0E0E" w:rsidRPr="00565B06">
        <w:t xml:space="preserve"> – </w:t>
      </w:r>
      <w:r>
        <w:t>2021</w:t>
      </w:r>
    </w:p>
    <w:p w:rsidR="007C0E0E" w:rsidRDefault="0020365A" w:rsidP="007C0E0E">
      <w:r>
        <w:t>Passed wi</w:t>
      </w:r>
      <w:r w:rsidR="00234DFB">
        <w:t xml:space="preserve">th a percentage </w:t>
      </w:r>
      <w:proofErr w:type="gramStart"/>
      <w:r w:rsidR="00234DFB">
        <w:t>of  71.01</w:t>
      </w:r>
      <w:proofErr w:type="gramEnd"/>
      <w:r w:rsidR="00234DFB">
        <w:t>%</w:t>
      </w:r>
    </w:p>
    <w:p w:rsidR="00234DFB" w:rsidRDefault="00234DFB" w:rsidP="007C0E0E"/>
    <w:p w:rsidR="00234DFB" w:rsidRDefault="00234DFB" w:rsidP="00234DFB">
      <w:pPr>
        <w:pStyle w:val="Heading2"/>
        <w:rPr>
          <w:rStyle w:val="Emphasis"/>
        </w:rPr>
      </w:pPr>
      <w:r>
        <w:t>12</w:t>
      </w:r>
      <w:r w:rsidRPr="00234DFB">
        <w:rPr>
          <w:vertAlign w:val="superscript"/>
        </w:rPr>
        <w:t>Th</w:t>
      </w:r>
      <w:r>
        <w:t xml:space="preserve"> Passed |</w:t>
      </w:r>
      <w:r w:rsidRPr="00234DFB">
        <w:rPr>
          <w:rStyle w:val="Emphasis"/>
        </w:rPr>
        <w:t xml:space="preserve">M.C.L </w:t>
      </w:r>
      <w:proofErr w:type="spellStart"/>
      <w:r w:rsidRPr="00234DFB">
        <w:rPr>
          <w:rStyle w:val="Emphasis"/>
        </w:rPr>
        <w:t>Saraswati</w:t>
      </w:r>
      <w:proofErr w:type="spellEnd"/>
      <w:r w:rsidRPr="00234DFB">
        <w:rPr>
          <w:rStyle w:val="Emphasis"/>
        </w:rPr>
        <w:t xml:space="preserve"> </w:t>
      </w:r>
      <w:proofErr w:type="gramStart"/>
      <w:r w:rsidRPr="00234DFB">
        <w:rPr>
          <w:rStyle w:val="Emphasis"/>
        </w:rPr>
        <w:t>Bal</w:t>
      </w:r>
      <w:proofErr w:type="gramEnd"/>
      <w:r w:rsidRPr="00234DFB">
        <w:rPr>
          <w:rStyle w:val="Emphasis"/>
        </w:rPr>
        <w:t xml:space="preserve"> </w:t>
      </w:r>
      <w:proofErr w:type="spellStart"/>
      <w:r w:rsidRPr="00234DFB">
        <w:rPr>
          <w:rStyle w:val="Emphasis"/>
        </w:rPr>
        <w:t>Mandir</w:t>
      </w:r>
      <w:proofErr w:type="spellEnd"/>
    </w:p>
    <w:p w:rsidR="006A5A85" w:rsidRDefault="006A5A85" w:rsidP="006A5A85">
      <w:pPr>
        <w:pStyle w:val="Heading3"/>
        <w:rPr>
          <w:rStyle w:val="Emphasis"/>
          <w:sz w:val="24"/>
        </w:rPr>
      </w:pPr>
      <w:r w:rsidRPr="006A5A85">
        <w:rPr>
          <w:rStyle w:val="Emphasis"/>
          <w:sz w:val="24"/>
        </w:rPr>
        <w:t>2017-2018</w:t>
      </w:r>
    </w:p>
    <w:p w:rsidR="006A5A85" w:rsidRDefault="006A5A85" w:rsidP="006A5A85">
      <w:pPr>
        <w:rPr>
          <w:rStyle w:val="Emphasis"/>
          <w:sz w:val="24"/>
        </w:rPr>
      </w:pPr>
      <w:r>
        <w:rPr>
          <w:rStyle w:val="Emphasis"/>
          <w:sz w:val="24"/>
        </w:rPr>
        <w:t>Passed with a percentage of 66.4%</w:t>
      </w:r>
    </w:p>
    <w:p w:rsidR="00FB4E3F" w:rsidRDefault="00FB4E3F" w:rsidP="006A5A85">
      <w:pPr>
        <w:rPr>
          <w:rStyle w:val="Emphasis"/>
          <w:sz w:val="24"/>
        </w:rPr>
      </w:pPr>
    </w:p>
    <w:p w:rsidR="00FB4E3F" w:rsidRDefault="00FB4E3F" w:rsidP="00FB4E3F">
      <w:pPr>
        <w:pStyle w:val="Heading2"/>
        <w:rPr>
          <w:rStyle w:val="Emphasis"/>
        </w:rPr>
      </w:pPr>
      <w:r w:rsidRPr="00FB4E3F">
        <w:rPr>
          <w:rStyle w:val="Emphasis"/>
          <w:iCs w:val="0"/>
          <w:color w:val="77448B" w:themeColor="accent1"/>
        </w:rPr>
        <w:t>10th Passed</w:t>
      </w:r>
      <w:r>
        <w:rPr>
          <w:rStyle w:val="Emphasis"/>
          <w:iCs w:val="0"/>
          <w:color w:val="77448B" w:themeColor="accent1"/>
        </w:rPr>
        <w:t xml:space="preserve"> |</w:t>
      </w:r>
      <w:r w:rsidRPr="00FB4E3F">
        <w:rPr>
          <w:rStyle w:val="Emphasis"/>
        </w:rPr>
        <w:t xml:space="preserve">M.C.L </w:t>
      </w:r>
      <w:proofErr w:type="spellStart"/>
      <w:r w:rsidRPr="00FB4E3F">
        <w:rPr>
          <w:rStyle w:val="Emphasis"/>
        </w:rPr>
        <w:t>Saraswati</w:t>
      </w:r>
      <w:proofErr w:type="spellEnd"/>
      <w:r w:rsidRPr="00FB4E3F">
        <w:rPr>
          <w:rStyle w:val="Emphasis"/>
        </w:rPr>
        <w:t xml:space="preserve"> </w:t>
      </w:r>
      <w:proofErr w:type="gramStart"/>
      <w:r w:rsidRPr="00FB4E3F">
        <w:rPr>
          <w:rStyle w:val="Emphasis"/>
        </w:rPr>
        <w:t>Bal</w:t>
      </w:r>
      <w:proofErr w:type="gramEnd"/>
      <w:r w:rsidRPr="00FB4E3F">
        <w:rPr>
          <w:rStyle w:val="Emphasis"/>
        </w:rPr>
        <w:t xml:space="preserve"> </w:t>
      </w:r>
      <w:proofErr w:type="spellStart"/>
      <w:r w:rsidRPr="00FB4E3F">
        <w:rPr>
          <w:rStyle w:val="Emphasis"/>
        </w:rPr>
        <w:t>Mandir</w:t>
      </w:r>
      <w:proofErr w:type="spellEnd"/>
    </w:p>
    <w:p w:rsidR="00FB4E3F" w:rsidRDefault="00FB4E3F" w:rsidP="00FB4E3F">
      <w:pPr>
        <w:pStyle w:val="Heading3"/>
        <w:rPr>
          <w:rStyle w:val="Emphasis"/>
          <w:sz w:val="24"/>
        </w:rPr>
      </w:pPr>
      <w:r w:rsidRPr="00FB4E3F">
        <w:rPr>
          <w:rStyle w:val="Emphasis"/>
          <w:sz w:val="24"/>
        </w:rPr>
        <w:t>2016-2017</w:t>
      </w:r>
    </w:p>
    <w:p w:rsidR="00FB4E3F" w:rsidRDefault="00093D28" w:rsidP="00093D28">
      <w:pPr>
        <w:rPr>
          <w:rStyle w:val="Emphasis"/>
          <w:iCs w:val="0"/>
          <w:sz w:val="24"/>
        </w:rPr>
      </w:pPr>
      <w:r w:rsidRPr="00093D28">
        <w:rPr>
          <w:rStyle w:val="Emphasis"/>
          <w:iCs w:val="0"/>
          <w:sz w:val="24"/>
        </w:rPr>
        <w:t>Passed with a CGPA of 7.8.</w:t>
      </w:r>
    </w:p>
    <w:p w:rsidR="007A579C" w:rsidRDefault="007A579C" w:rsidP="00093D28">
      <w:pPr>
        <w:rPr>
          <w:rStyle w:val="Emphasis"/>
          <w:iCs w:val="0"/>
          <w:sz w:val="24"/>
        </w:rPr>
      </w:pPr>
    </w:p>
    <w:tbl>
      <w:tblPr>
        <w:tblStyle w:val="TableGrid"/>
        <w:tblW w:w="3772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648"/>
        <w:gridCol w:w="5870"/>
      </w:tblGrid>
      <w:tr w:rsidR="007A579C" w:rsidRPr="00565B06" w:rsidTr="004659FA">
        <w:trPr>
          <w:trHeight w:val="80"/>
        </w:trPr>
        <w:tc>
          <w:tcPr>
            <w:tcW w:w="618" w:type="dxa"/>
            <w:tcMar>
              <w:right w:w="216" w:type="dxa"/>
            </w:tcMar>
            <w:vAlign w:val="bottom"/>
          </w:tcPr>
          <w:p w:rsidR="007A579C" w:rsidRPr="00565B06" w:rsidRDefault="007A579C" w:rsidP="0027057F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3D30A1A" wp14:editId="32376B1A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2E6943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900" w:type="dxa"/>
          </w:tcPr>
          <w:p w:rsidR="007A579C" w:rsidRDefault="007A579C" w:rsidP="0027057F">
            <w:pPr>
              <w:pStyle w:val="Heading1"/>
              <w:outlineLvl w:val="0"/>
            </w:pPr>
          </w:p>
          <w:p w:rsidR="007A579C" w:rsidRDefault="007A579C" w:rsidP="0027057F">
            <w:pPr>
              <w:pStyle w:val="Heading1"/>
              <w:outlineLvl w:val="0"/>
            </w:pPr>
          </w:p>
          <w:p w:rsidR="007A579C" w:rsidRDefault="007A579C" w:rsidP="0027057F">
            <w:pPr>
              <w:pStyle w:val="Heading1"/>
              <w:outlineLvl w:val="0"/>
            </w:pPr>
          </w:p>
          <w:p w:rsidR="007A579C" w:rsidRDefault="007A579C" w:rsidP="0027057F">
            <w:pPr>
              <w:pStyle w:val="Heading1"/>
              <w:outlineLvl w:val="0"/>
            </w:pPr>
          </w:p>
          <w:p w:rsidR="007A579C" w:rsidRDefault="007A579C" w:rsidP="0027057F">
            <w:pPr>
              <w:pStyle w:val="Heading1"/>
              <w:outlineLvl w:val="0"/>
            </w:pPr>
          </w:p>
          <w:p w:rsidR="007A579C" w:rsidRPr="00565B06" w:rsidRDefault="007A579C" w:rsidP="007A579C">
            <w:pPr>
              <w:pStyle w:val="Heading1"/>
              <w:tabs>
                <w:tab w:val="left" w:pos="3810"/>
              </w:tabs>
              <w:outlineLvl w:val="0"/>
            </w:pPr>
            <w:r>
              <w:t>project work</w:t>
            </w:r>
            <w:r>
              <w:tab/>
            </w:r>
          </w:p>
        </w:tc>
      </w:tr>
    </w:tbl>
    <w:p w:rsidR="007A579C" w:rsidRDefault="007A579C" w:rsidP="00AC1A48">
      <w:pPr>
        <w:pStyle w:val="Heading3"/>
        <w:rPr>
          <w:sz w:val="28"/>
        </w:rPr>
      </w:pPr>
      <w:proofErr w:type="gramStart"/>
      <w:r w:rsidRPr="00C5211C">
        <w:rPr>
          <w:b/>
          <w:color w:val="77448B" w:themeColor="accent1"/>
          <w:sz w:val="28"/>
        </w:rPr>
        <w:lastRenderedPageBreak/>
        <w:t>Title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  <w:r w:rsidRPr="000467A6">
        <w:rPr>
          <w:sz w:val="28"/>
          <w:u w:val="single"/>
        </w:rPr>
        <w:t>Hospital website</w:t>
      </w:r>
      <w:r>
        <w:rPr>
          <w:sz w:val="28"/>
        </w:rPr>
        <w:t xml:space="preserve"> </w:t>
      </w:r>
    </w:p>
    <w:p w:rsidR="007A579C" w:rsidRDefault="007A579C" w:rsidP="007A579C">
      <w:pPr>
        <w:pStyle w:val="Heading3"/>
        <w:rPr>
          <w:rStyle w:val="Emphasis"/>
          <w:sz w:val="24"/>
        </w:rPr>
      </w:pPr>
      <w:r w:rsidRPr="00093D28">
        <w:rPr>
          <w:rStyle w:val="Emphasis"/>
          <w:b/>
          <w:sz w:val="24"/>
        </w:rPr>
        <w:t>project description</w:t>
      </w:r>
      <w:r w:rsidRPr="00093D28">
        <w:rPr>
          <w:rStyle w:val="Emphasis"/>
          <w:sz w:val="24"/>
        </w:rPr>
        <w:t>: A responsive website based on hospital website using HTML,</w:t>
      </w:r>
      <w:r>
        <w:rPr>
          <w:rStyle w:val="Emphasis"/>
          <w:sz w:val="24"/>
        </w:rPr>
        <w:t xml:space="preserve"> </w:t>
      </w:r>
      <w:r w:rsidRPr="00093D28">
        <w:rPr>
          <w:rStyle w:val="Emphasis"/>
          <w:sz w:val="24"/>
        </w:rPr>
        <w:t>Css, JAVASCRIPT.</w:t>
      </w:r>
    </w:p>
    <w:p w:rsidR="007A579C" w:rsidRPr="000467A6" w:rsidRDefault="007A579C" w:rsidP="007A579C">
      <w:pPr>
        <w:pStyle w:val="Heading3"/>
        <w:numPr>
          <w:ilvl w:val="0"/>
          <w:numId w:val="16"/>
        </w:numPr>
        <w:rPr>
          <w:sz w:val="28"/>
          <w:u w:val="single"/>
        </w:rPr>
      </w:pPr>
      <w:proofErr w:type="gramStart"/>
      <w:r w:rsidRPr="00C5211C">
        <w:rPr>
          <w:b/>
          <w:color w:val="77448B" w:themeColor="accent1"/>
          <w:sz w:val="28"/>
        </w:rPr>
        <w:t>Title</w:t>
      </w:r>
      <w:r w:rsidRPr="00C5211C">
        <w:rPr>
          <w:color w:val="77448B" w:themeColor="accent1"/>
          <w:sz w:val="28"/>
        </w:rPr>
        <w:t xml:space="preserve"> :</w:t>
      </w:r>
      <w:proofErr w:type="gramEnd"/>
      <w:r w:rsidRPr="00C5211C">
        <w:rPr>
          <w:color w:val="77448B" w:themeColor="accent1"/>
          <w:sz w:val="28"/>
        </w:rPr>
        <w:t xml:space="preserve"> </w:t>
      </w:r>
      <w:r w:rsidRPr="000467A6">
        <w:rPr>
          <w:sz w:val="28"/>
          <w:u w:val="single"/>
        </w:rPr>
        <w:t xml:space="preserve">Box OFFICE APPLICATION </w:t>
      </w:r>
    </w:p>
    <w:p w:rsidR="007A579C" w:rsidRDefault="007A579C" w:rsidP="007A579C">
      <w:pPr>
        <w:pStyle w:val="Heading3"/>
        <w:rPr>
          <w:rStyle w:val="Emphasis"/>
          <w:sz w:val="24"/>
        </w:rPr>
      </w:pPr>
      <w:r>
        <w:rPr>
          <w:rStyle w:val="Emphasis"/>
          <w:sz w:val="24"/>
        </w:rPr>
        <w:t xml:space="preserve"> </w:t>
      </w:r>
      <w:r w:rsidRPr="000467A6">
        <w:rPr>
          <w:rStyle w:val="Emphasis"/>
          <w:b/>
          <w:sz w:val="24"/>
        </w:rPr>
        <w:t>project DESCRIPTION:</w:t>
      </w:r>
      <w:r>
        <w:rPr>
          <w:rStyle w:val="Emphasis"/>
          <w:sz w:val="24"/>
        </w:rPr>
        <w:t xml:space="preserve"> </w:t>
      </w:r>
      <w:r w:rsidRPr="000467A6">
        <w:rPr>
          <w:rStyle w:val="Emphasis"/>
          <w:sz w:val="24"/>
        </w:rPr>
        <w:t>A PRogessive web application using api</w:t>
      </w:r>
      <w:proofErr w:type="gramStart"/>
      <w:r w:rsidRPr="000467A6">
        <w:rPr>
          <w:rStyle w:val="Emphasis"/>
          <w:sz w:val="24"/>
        </w:rPr>
        <w:t>,React.js</w:t>
      </w:r>
      <w:proofErr w:type="gramEnd"/>
      <w:r w:rsidRPr="000467A6">
        <w:rPr>
          <w:rStyle w:val="Emphasis"/>
          <w:sz w:val="24"/>
        </w:rPr>
        <w:t>.</w:t>
      </w:r>
    </w:p>
    <w:p w:rsidR="000467A6" w:rsidRPr="00093D28" w:rsidRDefault="000467A6" w:rsidP="000467A6">
      <w:pPr>
        <w:pStyle w:val="Heading3"/>
        <w:rPr>
          <w:rStyle w:val="Emphasis"/>
          <w:sz w:val="24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3148E41" wp14:editId="16A203DF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85928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C5211C" w:rsidP="000467A6">
            <w:pPr>
              <w:pStyle w:val="Heading1"/>
              <w:outlineLvl w:val="0"/>
            </w:pPr>
            <w:r>
              <w:t xml:space="preserve">TECHNICAL Knowledge </w:t>
            </w:r>
          </w:p>
        </w:tc>
      </w:tr>
    </w:tbl>
    <w:tbl>
      <w:tblPr>
        <w:tblStyle w:val="TableGridLight"/>
        <w:tblW w:w="584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5047"/>
        <w:gridCol w:w="5045"/>
      </w:tblGrid>
      <w:tr w:rsidR="00143224" w:rsidRPr="00565B06" w:rsidTr="000467A6">
        <w:trPr>
          <w:trHeight w:val="1191"/>
        </w:trPr>
        <w:tc>
          <w:tcPr>
            <w:tcW w:w="5046" w:type="dxa"/>
          </w:tcPr>
          <w:p w:rsidR="00316CE4" w:rsidRPr="00C5211C" w:rsidRDefault="000467A6" w:rsidP="00C5211C">
            <w:pPr>
              <w:pStyle w:val="ListBullet"/>
              <w:numPr>
                <w:ilvl w:val="0"/>
                <w:numId w:val="17"/>
              </w:numPr>
              <w:spacing w:after="80"/>
              <w:rPr>
                <w:rStyle w:val="Emphasis"/>
              </w:rPr>
            </w:pPr>
            <w:r w:rsidRPr="00C5211C">
              <w:rPr>
                <w:rStyle w:val="Emphasis"/>
              </w:rPr>
              <w:t>Programming Language : Java, C</w:t>
            </w:r>
          </w:p>
          <w:p w:rsidR="000467A6" w:rsidRPr="00C5211C" w:rsidRDefault="000467A6" w:rsidP="00C5211C">
            <w:pPr>
              <w:pStyle w:val="ListBullet"/>
              <w:numPr>
                <w:ilvl w:val="0"/>
                <w:numId w:val="17"/>
              </w:numPr>
              <w:spacing w:after="80"/>
              <w:rPr>
                <w:rStyle w:val="Emphasis"/>
              </w:rPr>
            </w:pPr>
            <w:r w:rsidRPr="00C5211C">
              <w:rPr>
                <w:rStyle w:val="Emphasis"/>
              </w:rPr>
              <w:t xml:space="preserve">Frontend </w:t>
            </w:r>
            <w:proofErr w:type="gramStart"/>
            <w:r w:rsidRPr="00C5211C">
              <w:rPr>
                <w:rStyle w:val="Emphasis"/>
              </w:rPr>
              <w:t>Technologies :</w:t>
            </w:r>
            <w:proofErr w:type="gramEnd"/>
            <w:r w:rsidRPr="00C5211C">
              <w:rPr>
                <w:rStyle w:val="Emphasis"/>
              </w:rPr>
              <w:t xml:space="preserve"> REACT.JS, Html, CSS , JavaScript.</w:t>
            </w:r>
          </w:p>
          <w:p w:rsidR="000467A6" w:rsidRPr="00C5211C" w:rsidRDefault="000467A6" w:rsidP="00C5211C">
            <w:pPr>
              <w:pStyle w:val="ListBullet"/>
              <w:numPr>
                <w:ilvl w:val="0"/>
                <w:numId w:val="17"/>
              </w:numPr>
              <w:spacing w:after="80"/>
              <w:rPr>
                <w:rStyle w:val="Emphasis"/>
              </w:rPr>
            </w:pPr>
            <w:r w:rsidRPr="00C5211C">
              <w:rPr>
                <w:rStyle w:val="Emphasis"/>
              </w:rPr>
              <w:t xml:space="preserve">Backend Technologies : </w:t>
            </w:r>
            <w:proofErr w:type="spellStart"/>
            <w:r w:rsidRPr="00C5211C">
              <w:rPr>
                <w:rStyle w:val="Emphasis"/>
              </w:rPr>
              <w:t>MySql</w:t>
            </w:r>
            <w:proofErr w:type="spellEnd"/>
          </w:p>
          <w:p w:rsidR="000467A6" w:rsidRPr="00C5211C" w:rsidRDefault="000467A6" w:rsidP="00C5211C">
            <w:pPr>
              <w:pStyle w:val="ListBullet"/>
              <w:numPr>
                <w:ilvl w:val="0"/>
                <w:numId w:val="17"/>
              </w:numPr>
              <w:spacing w:after="80"/>
              <w:rPr>
                <w:rStyle w:val="Emphasis"/>
              </w:rPr>
            </w:pPr>
            <w:r w:rsidRPr="00C5211C">
              <w:rPr>
                <w:rStyle w:val="Emphasis"/>
              </w:rPr>
              <w:t xml:space="preserve">Microsoft </w:t>
            </w:r>
            <w:proofErr w:type="gramStart"/>
            <w:r w:rsidRPr="00C5211C">
              <w:rPr>
                <w:rStyle w:val="Emphasis"/>
              </w:rPr>
              <w:t>Technologies :</w:t>
            </w:r>
            <w:proofErr w:type="gramEnd"/>
            <w:r w:rsidRPr="00C5211C">
              <w:rPr>
                <w:rStyle w:val="Emphasis"/>
              </w:rPr>
              <w:t xml:space="preserve"> Microsoft Office(MS Excel, MS Word, MS </w:t>
            </w:r>
            <w:proofErr w:type="spellStart"/>
            <w:r w:rsidRPr="00C5211C">
              <w:rPr>
                <w:rStyle w:val="Emphasis"/>
              </w:rPr>
              <w:t>Powerpoint</w:t>
            </w:r>
            <w:proofErr w:type="spellEnd"/>
            <w:r w:rsidRPr="00C5211C">
              <w:rPr>
                <w:rStyle w:val="Emphasis"/>
              </w:rPr>
              <w:t>.)</w:t>
            </w:r>
          </w:p>
          <w:p w:rsidR="000467A6" w:rsidRPr="00C5211C" w:rsidRDefault="000467A6" w:rsidP="00C5211C">
            <w:pPr>
              <w:pStyle w:val="ListBullet"/>
              <w:numPr>
                <w:ilvl w:val="0"/>
                <w:numId w:val="17"/>
              </w:numPr>
              <w:spacing w:after="80"/>
              <w:rPr>
                <w:rStyle w:val="Emphasis"/>
              </w:rPr>
            </w:pPr>
            <w:r w:rsidRPr="00C5211C">
              <w:rPr>
                <w:rStyle w:val="Emphasis"/>
              </w:rPr>
              <w:t>Data Structure and Algorithms.</w:t>
            </w:r>
          </w:p>
          <w:p w:rsidR="000467A6" w:rsidRPr="00565B06" w:rsidRDefault="000467A6" w:rsidP="000467A6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  <w:tc>
          <w:tcPr>
            <w:tcW w:w="5045" w:type="dxa"/>
            <w:tcMar>
              <w:left w:w="576" w:type="dxa"/>
            </w:tcMar>
          </w:tcPr>
          <w:p w:rsidR="00F904FC" w:rsidRPr="00565B06" w:rsidRDefault="00F904FC" w:rsidP="000467A6">
            <w:pPr>
              <w:pStyle w:val="ListBullet"/>
              <w:numPr>
                <w:ilvl w:val="0"/>
                <w:numId w:val="0"/>
              </w:numPr>
              <w:spacing w:after="80"/>
              <w:ind w:left="450"/>
            </w:pPr>
          </w:p>
          <w:p w:rsidR="00F904FC" w:rsidRPr="00565B06" w:rsidRDefault="00F904FC" w:rsidP="000467A6">
            <w:pPr>
              <w:pStyle w:val="ListBullet"/>
              <w:numPr>
                <w:ilvl w:val="0"/>
                <w:numId w:val="0"/>
              </w:numPr>
              <w:spacing w:after="80"/>
              <w:ind w:left="45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07B3496" wp14:editId="719D4FA2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F37EB5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C5211C" w:rsidP="00C5211C">
            <w:pPr>
              <w:pStyle w:val="Heading1"/>
              <w:outlineLvl w:val="0"/>
            </w:pPr>
            <w:r>
              <w:t>strength &amp; Hobbies</w:t>
            </w:r>
          </w:p>
        </w:tc>
      </w:tr>
    </w:tbl>
    <w:p w:rsidR="007A0F44" w:rsidRDefault="007A0F44" w:rsidP="00316CE4"/>
    <w:p w:rsidR="00C5211C" w:rsidRPr="00C5211C" w:rsidRDefault="00C5211C" w:rsidP="00C5211C">
      <w:pPr>
        <w:pStyle w:val="ListParagraph"/>
        <w:numPr>
          <w:ilvl w:val="0"/>
          <w:numId w:val="20"/>
        </w:numPr>
        <w:rPr>
          <w:rStyle w:val="Emphasis"/>
        </w:rPr>
      </w:pPr>
      <w:r w:rsidRPr="00C5211C">
        <w:rPr>
          <w:rStyle w:val="Emphasis"/>
        </w:rPr>
        <w:t>Hard and Smart Working.</w:t>
      </w:r>
    </w:p>
    <w:p w:rsidR="00C5211C" w:rsidRPr="00C5211C" w:rsidRDefault="00C5211C" w:rsidP="00C5211C">
      <w:pPr>
        <w:pStyle w:val="ListParagraph"/>
        <w:numPr>
          <w:ilvl w:val="0"/>
          <w:numId w:val="20"/>
        </w:numPr>
        <w:rPr>
          <w:rStyle w:val="Emphasis"/>
        </w:rPr>
      </w:pPr>
      <w:r w:rsidRPr="00C5211C">
        <w:rPr>
          <w:rStyle w:val="Emphasis"/>
        </w:rPr>
        <w:t>Honest and Punctual.</w:t>
      </w:r>
    </w:p>
    <w:p w:rsidR="00C5211C" w:rsidRPr="00C5211C" w:rsidRDefault="00C5211C" w:rsidP="00C5211C">
      <w:pPr>
        <w:pStyle w:val="ListParagraph"/>
        <w:numPr>
          <w:ilvl w:val="0"/>
          <w:numId w:val="20"/>
        </w:numPr>
        <w:rPr>
          <w:rStyle w:val="Emphasis"/>
        </w:rPr>
      </w:pPr>
      <w:r w:rsidRPr="00C5211C">
        <w:rPr>
          <w:rStyle w:val="Emphasis"/>
        </w:rPr>
        <w:t>Accountable Person.</w:t>
      </w:r>
    </w:p>
    <w:p w:rsidR="00C5211C" w:rsidRPr="00C5211C" w:rsidRDefault="00C5211C" w:rsidP="00C5211C">
      <w:pPr>
        <w:pStyle w:val="ListParagraph"/>
        <w:numPr>
          <w:ilvl w:val="0"/>
          <w:numId w:val="20"/>
        </w:numPr>
        <w:rPr>
          <w:rStyle w:val="Emphasis"/>
        </w:rPr>
      </w:pPr>
      <w:proofErr w:type="spellStart"/>
      <w:r w:rsidRPr="00C5211C">
        <w:rPr>
          <w:rStyle w:val="Emphasis"/>
        </w:rPr>
        <w:t>Volleyball</w:t>
      </w:r>
      <w:proofErr w:type="gramStart"/>
      <w:r w:rsidRPr="00C5211C">
        <w:rPr>
          <w:rStyle w:val="Emphasis"/>
        </w:rPr>
        <w:t>,Cricket</w:t>
      </w:r>
      <w:proofErr w:type="spellEnd"/>
      <w:proofErr w:type="gramEnd"/>
      <w:r w:rsidRPr="00C5211C">
        <w:rPr>
          <w:rStyle w:val="Emphasis"/>
        </w:rPr>
        <w:t xml:space="preserve"> ,</w:t>
      </w:r>
      <w:proofErr w:type="spellStart"/>
      <w:r w:rsidRPr="00C5211C">
        <w:rPr>
          <w:rStyle w:val="Emphasis"/>
        </w:rPr>
        <w:t>gymming</w:t>
      </w:r>
      <w:proofErr w:type="spellEnd"/>
      <w:r w:rsidRPr="00C5211C">
        <w:rPr>
          <w:rStyle w:val="Emphasis"/>
        </w:rPr>
        <w:t xml:space="preserve"> and watching Indian Cinema.</w:t>
      </w:r>
    </w:p>
    <w:sectPr w:rsidR="00C5211C" w:rsidRPr="00C5211C" w:rsidSect="007A579C">
      <w:footerReference w:type="default" r:id="rId11"/>
      <w:headerReference w:type="first" r:id="rId12"/>
      <w:pgSz w:w="12240" w:h="15840" w:code="1"/>
      <w:pgMar w:top="0" w:right="1440" w:bottom="180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AE6" w:rsidRDefault="00D34AE6" w:rsidP="00F534FB">
      <w:pPr>
        <w:spacing w:after="0"/>
      </w:pPr>
      <w:r>
        <w:separator/>
      </w:r>
    </w:p>
    <w:p w:rsidR="00D34AE6" w:rsidRDefault="00D34AE6"/>
  </w:endnote>
  <w:endnote w:type="continuationSeparator" w:id="0">
    <w:p w:rsidR="00D34AE6" w:rsidRDefault="00D34AE6" w:rsidP="00F534FB">
      <w:pPr>
        <w:spacing w:after="0"/>
      </w:pPr>
      <w:r>
        <w:continuationSeparator/>
      </w:r>
    </w:p>
    <w:p w:rsidR="00D34AE6" w:rsidRDefault="00D34A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26285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1A4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00000" w:rsidRDefault="00D34AE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AE6" w:rsidRDefault="00D34AE6" w:rsidP="00F534FB">
      <w:pPr>
        <w:spacing w:after="0"/>
      </w:pPr>
      <w:r>
        <w:separator/>
      </w:r>
    </w:p>
    <w:p w:rsidR="00D34AE6" w:rsidRDefault="00D34AE6"/>
  </w:footnote>
  <w:footnote w:type="continuationSeparator" w:id="0">
    <w:p w:rsidR="00D34AE6" w:rsidRDefault="00D34AE6" w:rsidP="00F534FB">
      <w:pPr>
        <w:spacing w:after="0"/>
      </w:pPr>
      <w:r>
        <w:continuationSeparator/>
      </w:r>
    </w:p>
    <w:p w:rsidR="00D34AE6" w:rsidRDefault="00D34AE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33EEAD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0B7A7D"/>
    <w:multiLevelType w:val="hybridMultilevel"/>
    <w:tmpl w:val="9BB63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756777"/>
    <w:multiLevelType w:val="hybridMultilevel"/>
    <w:tmpl w:val="70DAF4CC"/>
    <w:lvl w:ilvl="0" w:tplc="F3E8B9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45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</w:abstractNum>
  <w:abstractNum w:abstractNumId="15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AE51E2"/>
    <w:multiLevelType w:val="hybridMultilevel"/>
    <w:tmpl w:val="210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0740A0"/>
    <w:multiLevelType w:val="hybridMultilevel"/>
    <w:tmpl w:val="05F8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374E61"/>
    <w:multiLevelType w:val="hybridMultilevel"/>
    <w:tmpl w:val="FB9C4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5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3"/>
  </w:num>
  <w:num w:numId="17">
    <w:abstractNumId w:val="11"/>
  </w:num>
  <w:num w:numId="18">
    <w:abstractNumId w:val="16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746"/>
    <w:rsid w:val="00002750"/>
    <w:rsid w:val="00004D4E"/>
    <w:rsid w:val="00011895"/>
    <w:rsid w:val="00013818"/>
    <w:rsid w:val="00024730"/>
    <w:rsid w:val="000348ED"/>
    <w:rsid w:val="00040CF1"/>
    <w:rsid w:val="0004158B"/>
    <w:rsid w:val="000467A6"/>
    <w:rsid w:val="00051DFD"/>
    <w:rsid w:val="00056FE7"/>
    <w:rsid w:val="000570FF"/>
    <w:rsid w:val="00057244"/>
    <w:rsid w:val="00061C1E"/>
    <w:rsid w:val="0006454B"/>
    <w:rsid w:val="00075B13"/>
    <w:rsid w:val="00092692"/>
    <w:rsid w:val="00093D28"/>
    <w:rsid w:val="00096203"/>
    <w:rsid w:val="000A0229"/>
    <w:rsid w:val="000C2461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365A"/>
    <w:rsid w:val="0020735F"/>
    <w:rsid w:val="002146F8"/>
    <w:rsid w:val="00215593"/>
    <w:rsid w:val="00217917"/>
    <w:rsid w:val="00234DFB"/>
    <w:rsid w:val="002372E8"/>
    <w:rsid w:val="0023768B"/>
    <w:rsid w:val="0025163F"/>
    <w:rsid w:val="00254330"/>
    <w:rsid w:val="0025720F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42D75"/>
    <w:rsid w:val="00465113"/>
    <w:rsid w:val="004659FA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A5A85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579C"/>
    <w:rsid w:val="007A729F"/>
    <w:rsid w:val="007B3F4F"/>
    <w:rsid w:val="007C0E0E"/>
    <w:rsid w:val="007C153D"/>
    <w:rsid w:val="007C1881"/>
    <w:rsid w:val="007C333C"/>
    <w:rsid w:val="007C34A8"/>
    <w:rsid w:val="007D7949"/>
    <w:rsid w:val="007E7052"/>
    <w:rsid w:val="007F71A4"/>
    <w:rsid w:val="008030EE"/>
    <w:rsid w:val="00812148"/>
    <w:rsid w:val="00814B43"/>
    <w:rsid w:val="00814FA5"/>
    <w:rsid w:val="008263E6"/>
    <w:rsid w:val="0083016A"/>
    <w:rsid w:val="00846AAE"/>
    <w:rsid w:val="00867081"/>
    <w:rsid w:val="00882757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1A48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64746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445"/>
    <w:rsid w:val="00C0155C"/>
    <w:rsid w:val="00C3233C"/>
    <w:rsid w:val="00C3763A"/>
    <w:rsid w:val="00C5211C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4AE6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270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B4E3F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C52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c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1CFB3E10234A6680E03197312AE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25A7B-0F6B-4880-992C-81A47318F57A}"/>
      </w:docPartPr>
      <w:docPartBody>
        <w:p w:rsidR="00B647A4" w:rsidRDefault="00E1614E">
          <w:pPr>
            <w:pStyle w:val="B01CFB3E10234A6680E03197312AEF68"/>
          </w:pPr>
          <w:r w:rsidRPr="009D0878">
            <w:t>Address</w:t>
          </w:r>
        </w:p>
      </w:docPartBody>
    </w:docPart>
    <w:docPart>
      <w:docPartPr>
        <w:name w:val="1ABB0F6E4A874BCFA65D71D2FCC93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C3AA4-D96F-445F-8EA7-55FA5B94540B}"/>
      </w:docPartPr>
      <w:docPartBody>
        <w:p w:rsidR="00B647A4" w:rsidRDefault="00E1614E">
          <w:pPr>
            <w:pStyle w:val="1ABB0F6E4A874BCFA65D71D2FCC934D3"/>
          </w:pPr>
          <w:r w:rsidRPr="009D0878">
            <w:t>Phone</w:t>
          </w:r>
        </w:p>
      </w:docPartBody>
    </w:docPart>
    <w:docPart>
      <w:docPartPr>
        <w:name w:val="ED02456024234069A98C8AD1BC136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43B8B-E041-4A4D-91EC-A1D38A107933}"/>
      </w:docPartPr>
      <w:docPartBody>
        <w:p w:rsidR="00B647A4" w:rsidRDefault="00E1614E">
          <w:pPr>
            <w:pStyle w:val="ED02456024234069A98C8AD1BC136C98"/>
          </w:pPr>
          <w:r w:rsidRPr="009D0878">
            <w:t>Email</w:t>
          </w:r>
        </w:p>
      </w:docPartBody>
    </w:docPart>
    <w:docPart>
      <w:docPartPr>
        <w:name w:val="FDA3A0FA67BB48089891BD69E82DB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5F5C6-5DB1-4AE0-A52A-2207F99AF936}"/>
      </w:docPartPr>
      <w:docPartBody>
        <w:p w:rsidR="00B647A4" w:rsidRDefault="00E1614E">
          <w:pPr>
            <w:pStyle w:val="FDA3A0FA67BB48089891BD69E82DBD5A"/>
          </w:pPr>
          <w:r w:rsidRPr="009D0878">
            <w:t>LinkedIn Profile</w:t>
          </w:r>
        </w:p>
      </w:docPartBody>
    </w:docPart>
    <w:docPart>
      <w:docPartPr>
        <w:name w:val="A240D61A422E40A3956870A32DA49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49F55-2242-4478-A0F1-29D7D98B02C9}"/>
      </w:docPartPr>
      <w:docPartBody>
        <w:p w:rsidR="00B647A4" w:rsidRDefault="00E1614E">
          <w:pPr>
            <w:pStyle w:val="A240D61A422E40A3956870A32DA49E36"/>
          </w:pPr>
          <w:r w:rsidRPr="009D0878">
            <w:t>Twitter/Blog/Portfolio</w:t>
          </w:r>
        </w:p>
      </w:docPartBody>
    </w:docPart>
    <w:docPart>
      <w:docPartPr>
        <w:name w:val="B8ED86BE4805465C9074D04F94AE4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97B7E-C6B6-4206-9742-DDC9679440BB}"/>
      </w:docPartPr>
      <w:docPartBody>
        <w:p w:rsidR="00B647A4" w:rsidRDefault="00E1614E">
          <w:pPr>
            <w:pStyle w:val="B8ED86BE4805465C9074D04F94AE4D67"/>
          </w:pPr>
          <w:r w:rsidRPr="00D85CA4">
            <w:t>Objective</w:t>
          </w:r>
        </w:p>
      </w:docPartBody>
    </w:docPart>
    <w:docPart>
      <w:docPartPr>
        <w:name w:val="9227E7D049F24394819EF05381AA7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CE8F0-FB55-4BF9-9DB2-00B0A75498E0}"/>
      </w:docPartPr>
      <w:docPartBody>
        <w:p w:rsidR="00B647A4" w:rsidRDefault="00E1614E">
          <w:pPr>
            <w:pStyle w:val="9227E7D049F24394819EF05381AA73DD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89"/>
    <w:rsid w:val="003D3D37"/>
    <w:rsid w:val="007D0D89"/>
    <w:rsid w:val="00B647A4"/>
    <w:rsid w:val="00E1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683488DE8C4B8D9C1C65C32AE88CBC">
    <w:name w:val="C8683488DE8C4B8D9C1C65C32AE88CBC"/>
  </w:style>
  <w:style w:type="paragraph" w:customStyle="1" w:styleId="8F15C34A0B1741BDA49BC530AE0BB7D9">
    <w:name w:val="8F15C34A0B1741BDA49BC530AE0BB7D9"/>
  </w:style>
  <w:style w:type="paragraph" w:customStyle="1" w:styleId="B01CFB3E10234A6680E03197312AEF68">
    <w:name w:val="B01CFB3E10234A6680E03197312AEF68"/>
  </w:style>
  <w:style w:type="paragraph" w:customStyle="1" w:styleId="1ABB0F6E4A874BCFA65D71D2FCC934D3">
    <w:name w:val="1ABB0F6E4A874BCFA65D71D2FCC934D3"/>
  </w:style>
  <w:style w:type="paragraph" w:customStyle="1" w:styleId="ED02456024234069A98C8AD1BC136C98">
    <w:name w:val="ED02456024234069A98C8AD1BC136C98"/>
  </w:style>
  <w:style w:type="paragraph" w:customStyle="1" w:styleId="FDA3A0FA67BB48089891BD69E82DBD5A">
    <w:name w:val="FDA3A0FA67BB48089891BD69E82DBD5A"/>
  </w:style>
  <w:style w:type="paragraph" w:customStyle="1" w:styleId="A240D61A422E40A3956870A32DA49E36">
    <w:name w:val="A240D61A422E40A3956870A32DA49E36"/>
  </w:style>
  <w:style w:type="paragraph" w:customStyle="1" w:styleId="B8ED86BE4805465C9074D04F94AE4D67">
    <w:name w:val="B8ED86BE4805465C9074D04F94AE4D67"/>
  </w:style>
  <w:style w:type="paragraph" w:customStyle="1" w:styleId="A1ED43A6D7AC48CCBAFCE9B13B0580C5">
    <w:name w:val="A1ED43A6D7AC48CCBAFCE9B13B0580C5"/>
  </w:style>
  <w:style w:type="paragraph" w:customStyle="1" w:styleId="9227E7D049F24394819EF05381AA73DD">
    <w:name w:val="9227E7D049F24394819EF05381AA73DD"/>
  </w:style>
  <w:style w:type="paragraph" w:customStyle="1" w:styleId="F5680DB6EFEE48F29E2BCEEADA414FD0">
    <w:name w:val="F5680DB6EFEE48F29E2BCEEADA414FD0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075A785B7E60470691A67374D71845CB">
    <w:name w:val="075A785B7E60470691A67374D71845CB"/>
  </w:style>
  <w:style w:type="paragraph" w:customStyle="1" w:styleId="2D60BED029C849C7BA18A87A6812EE41">
    <w:name w:val="2D60BED029C849C7BA18A87A6812EE41"/>
  </w:style>
  <w:style w:type="paragraph" w:customStyle="1" w:styleId="C44ED70DAA1F4652A89DB2D2EF5E78B0">
    <w:name w:val="C44ED70DAA1F4652A89DB2D2EF5E78B0"/>
  </w:style>
  <w:style w:type="paragraph" w:customStyle="1" w:styleId="DA03DD4124A145F1A2153B7351C56473">
    <w:name w:val="DA03DD4124A145F1A2153B7351C56473"/>
  </w:style>
  <w:style w:type="paragraph" w:customStyle="1" w:styleId="6C4F6E8C14C84C4691881A11DB8D32B1">
    <w:name w:val="6C4F6E8C14C84C4691881A11DB8D32B1"/>
  </w:style>
  <w:style w:type="paragraph" w:customStyle="1" w:styleId="10EC7EE8893C4EC0A8AC096D5DCB6AD8">
    <w:name w:val="10EC7EE8893C4EC0A8AC096D5DCB6AD8"/>
  </w:style>
  <w:style w:type="paragraph" w:customStyle="1" w:styleId="903A492FB73C4BF8A933B5F7FA1DC6B6">
    <w:name w:val="903A492FB73C4BF8A933B5F7FA1DC6B6"/>
  </w:style>
  <w:style w:type="paragraph" w:customStyle="1" w:styleId="8A921F3158E84187A14E345ACEC1DD9D">
    <w:name w:val="8A921F3158E84187A14E345ACEC1DD9D"/>
  </w:style>
  <w:style w:type="paragraph" w:customStyle="1" w:styleId="79BD7F5CC6804ACA96250F510C1B609F">
    <w:name w:val="79BD7F5CC6804ACA96250F510C1B609F"/>
  </w:style>
  <w:style w:type="paragraph" w:customStyle="1" w:styleId="7BB5774B19594748928E8B931D6D31DC">
    <w:name w:val="7BB5774B19594748928E8B931D6D31DC"/>
  </w:style>
  <w:style w:type="paragraph" w:customStyle="1" w:styleId="DD9DEF7379CD4EB9AD048657116B8ECD">
    <w:name w:val="DD9DEF7379CD4EB9AD048657116B8ECD"/>
  </w:style>
  <w:style w:type="paragraph" w:customStyle="1" w:styleId="4D4B6A20F7B7441494545A234AD68996">
    <w:name w:val="4D4B6A20F7B7441494545A234AD68996"/>
  </w:style>
  <w:style w:type="paragraph" w:customStyle="1" w:styleId="7F3AB0AAB1A94C578E1CC46BC42F20DF">
    <w:name w:val="7F3AB0AAB1A94C578E1CC46BC42F20DF"/>
  </w:style>
  <w:style w:type="paragraph" w:customStyle="1" w:styleId="88539F556BC54B51A8E410A9F70CA80C">
    <w:name w:val="88539F556BC54B51A8E410A9F70CA80C"/>
  </w:style>
  <w:style w:type="paragraph" w:customStyle="1" w:styleId="2AB324965A0249718A2B060C52A7BF3B">
    <w:name w:val="2AB324965A0249718A2B060C52A7BF3B"/>
  </w:style>
  <w:style w:type="paragraph" w:customStyle="1" w:styleId="0F9E46F60C4A4924BBA20CB1A664CBD8">
    <w:name w:val="0F9E46F60C4A4924BBA20CB1A664CBD8"/>
  </w:style>
  <w:style w:type="paragraph" w:customStyle="1" w:styleId="096877BB67FA49F9A6FC6D0B3FB25958">
    <w:name w:val="096877BB67FA49F9A6FC6D0B3FB25958"/>
  </w:style>
  <w:style w:type="paragraph" w:customStyle="1" w:styleId="313D638BC1074A94AE4E3D11ED580D5F">
    <w:name w:val="313D638BC1074A94AE4E3D11ED580D5F"/>
  </w:style>
  <w:style w:type="paragraph" w:customStyle="1" w:styleId="D6D0D57AD6434103B2615A34451613B0">
    <w:name w:val="D6D0D57AD6434103B2615A34451613B0"/>
  </w:style>
  <w:style w:type="paragraph" w:customStyle="1" w:styleId="DD48354A46AC41B3B2A5B41ECFCEE142">
    <w:name w:val="DD48354A46AC41B3B2A5B41ECFCEE142"/>
  </w:style>
  <w:style w:type="paragraph" w:customStyle="1" w:styleId="9AF4837891214C66AF1B064AEDE2D2FE">
    <w:name w:val="9AF4837891214C66AF1B064AEDE2D2FE"/>
  </w:style>
  <w:style w:type="paragraph" w:customStyle="1" w:styleId="5F2F621999554DEB87824C5FBE9A8133">
    <w:name w:val="5F2F621999554DEB87824C5FBE9A8133"/>
  </w:style>
  <w:style w:type="paragraph" w:customStyle="1" w:styleId="B2DAC65BB4104782B1E9395D9C5B1298">
    <w:name w:val="B2DAC65BB4104782B1E9395D9C5B1298"/>
  </w:style>
  <w:style w:type="paragraph" w:customStyle="1" w:styleId="A5664946109F4737A5EDE4306340F272">
    <w:name w:val="A5664946109F4737A5EDE4306340F272"/>
  </w:style>
  <w:style w:type="paragraph" w:customStyle="1" w:styleId="29DEC1759D494F8A812C7C1F0DFB273E">
    <w:name w:val="29DEC1759D494F8A812C7C1F0DFB273E"/>
  </w:style>
  <w:style w:type="paragraph" w:customStyle="1" w:styleId="C8AE40522CA64B7E919E25476574AC2E">
    <w:name w:val="C8AE40522CA64B7E919E25476574AC2E"/>
  </w:style>
  <w:style w:type="paragraph" w:customStyle="1" w:styleId="9D90201C475E410FA73D8D3E61B6097A">
    <w:name w:val="9D90201C475E410FA73D8D3E61B6097A"/>
  </w:style>
  <w:style w:type="paragraph" w:customStyle="1" w:styleId="B6FE16B588ED4ECEABD9153216A3E0B7">
    <w:name w:val="B6FE16B588ED4ECEABD9153216A3E0B7"/>
  </w:style>
  <w:style w:type="paragraph" w:customStyle="1" w:styleId="1250573878594AFDABE70C6189EE292F">
    <w:name w:val="1250573878594AFDABE70C6189EE292F"/>
    <w:rsid w:val="007D0D89"/>
  </w:style>
  <w:style w:type="paragraph" w:customStyle="1" w:styleId="23CF14EA70F341088A1CFBC16E5EAC78">
    <w:name w:val="23CF14EA70F341088A1CFBC16E5EAC78"/>
    <w:rsid w:val="007D0D89"/>
  </w:style>
  <w:style w:type="paragraph" w:customStyle="1" w:styleId="2EAF5017997A41CDA606FFE1C6F74420">
    <w:name w:val="2EAF5017997A41CDA606FFE1C6F74420"/>
    <w:rsid w:val="007D0D89"/>
  </w:style>
  <w:style w:type="paragraph" w:customStyle="1" w:styleId="1F5A89398077479987F731BF927F65CB">
    <w:name w:val="1F5A89398077479987F731BF927F65CB"/>
    <w:rsid w:val="007D0D89"/>
  </w:style>
  <w:style w:type="paragraph" w:customStyle="1" w:styleId="7337D5FB71DF4F1090E55CA21CDF5327">
    <w:name w:val="7337D5FB71DF4F1090E55CA21CDF5327"/>
    <w:rsid w:val="007D0D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RZ-1261,STREET NO-5/1,MAIN SAGRPUR,NEW DELHI -110046</CompanyAddress>
  <CompanyPhone>+91-8929990766</CompanyPhone>
  <CompanyFax/>
  <CompanyEmail>bsumit172@gmail.com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https:/www.linkedin.com/in/sumit-bisht-ab4051226</cp:keywords>
  <dc:description/>
  <cp:lastModifiedBy/>
  <cp:revision>1</cp:revision>
  <dcterms:created xsi:type="dcterms:W3CDTF">2023-03-29T09:45:00Z</dcterms:created>
  <dcterms:modified xsi:type="dcterms:W3CDTF">2023-03-29T18:17:00Z</dcterms:modified>
  <cp:category/>
  <cp:contentStatus>.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